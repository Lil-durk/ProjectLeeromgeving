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14:paraId="2284345A" w14:textId="77777777" w:rsidTr="00B7520C">
            <w:tc>
              <w:tcPr>
                <w:tcW w:w="7054" w:type="dxa"/>
              </w:tcPr>
              <w:p w14:paraId="66DD0669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14:paraId="484BE45A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14:paraId="4D465CE2" w14:textId="77777777" w:rsidTr="00B7520C">
            <w:tc>
              <w:tcPr>
                <w:tcW w:w="7054" w:type="dxa"/>
              </w:tcPr>
              <w:p w14:paraId="44D92A80" w14:textId="69A8CDEE" w:rsidR="000D071E" w:rsidRPr="00D7737E" w:rsidRDefault="00D7737E" w:rsidP="00576C56">
                <w:pPr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D7737E">
                  <w:rPr>
                    <w:rFonts w:asciiTheme="minorHAnsi" w:hAnsiTheme="minorHAnsi" w:cstheme="minorHAnsi"/>
                    <w:sz w:val="24"/>
                    <w:szCs w:val="24"/>
                  </w:rPr>
                  <w:t>Dirk van der Enden</w:t>
                </w:r>
              </w:p>
              <w:p w14:paraId="5A40471E" w14:textId="1B1557AF" w:rsidR="003B21D4" w:rsidRPr="00D7737E" w:rsidRDefault="00D7737E" w:rsidP="003B21D4">
                <w:pPr>
                  <w:pStyle w:val="Geenafstand"/>
                  <w:rPr>
                    <w:rFonts w:cstheme="minorHAnsi"/>
                    <w:sz w:val="24"/>
                    <w:szCs w:val="24"/>
                    <w:lang w:eastAsia="en-US"/>
                  </w:rPr>
                </w:pPr>
                <w:r w:rsidRPr="00D7737E">
                  <w:rPr>
                    <w:rFonts w:cstheme="minorHAnsi"/>
                    <w:sz w:val="24"/>
                    <w:szCs w:val="24"/>
                    <w:lang w:eastAsia="en-US"/>
                  </w:rPr>
                  <w:t>Jimmy van de Weijdeven</w:t>
                </w:r>
              </w:p>
            </w:tc>
            <w:tc>
              <w:tcPr>
                <w:tcW w:w="2234" w:type="dxa"/>
              </w:tcPr>
              <w:p w14:paraId="6EF522D6" w14:textId="77777777"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761"/>
          </w:tblGrid>
          <w:tr w:rsidR="000202AF" w14:paraId="2E1B939A" w14:textId="77777777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F662EBC" w14:textId="77777777"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71B9357F" wp14:editId="694644C4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14:paraId="05D05482" w14:textId="77777777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2FA4259" w14:textId="152E9903" w:rsidR="000202AF" w:rsidRDefault="002A19A4" w:rsidP="00A70B1D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Configuratieoverzicht</w:t>
                    </w:r>
                  </w:p>
                </w:sdtContent>
              </w:sdt>
            </w:tc>
          </w:tr>
          <w:tr w:rsidR="000202AF" w14:paraId="49A3D9A5" w14:textId="77777777" w:rsidTr="000202AF">
            <w:tc>
              <w:tcPr>
                <w:tcW w:w="7442" w:type="dxa"/>
              </w:tcPr>
              <w:p w14:paraId="2446C297" w14:textId="77777777" w:rsidR="000202AF" w:rsidRPr="000202AF" w:rsidRDefault="003B21D4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Ondertitel</w:t>
                </w:r>
              </w:p>
            </w:tc>
          </w:tr>
        </w:tbl>
        <w:p w14:paraId="2DE17106" w14:textId="77777777" w:rsidR="00171C89" w:rsidRPr="00304F02" w:rsidRDefault="00304F02" w:rsidP="00304F02">
          <w:pPr>
            <w:rPr>
              <w:rFonts w:ascii="Arial" w:hAnsi="Arial" w:cs="Arial"/>
            </w:rPr>
          </w:pPr>
          <w:r>
            <w:t xml:space="preserve"> </w:t>
          </w:r>
        </w:p>
      </w:sdtContent>
    </w:sdt>
    <w:p w14:paraId="3CB9C41A" w14:textId="77777777" w:rsidR="00171C89" w:rsidRDefault="00171C89" w:rsidP="00576C56">
      <w:pPr>
        <w:rPr>
          <w:rFonts w:ascii="Arial" w:hAnsi="Arial" w:cs="Arial"/>
        </w:rPr>
      </w:pPr>
    </w:p>
    <w:p w14:paraId="3DA4F9E1" w14:textId="77777777" w:rsidR="0066776B" w:rsidRDefault="0066776B" w:rsidP="00576C56">
      <w:pPr>
        <w:rPr>
          <w:rFonts w:ascii="Arial" w:hAnsi="Arial" w:cs="Arial"/>
        </w:rPr>
      </w:pPr>
    </w:p>
    <w:p w14:paraId="7D12FDCF" w14:textId="77777777" w:rsidR="00C40CE8" w:rsidRDefault="00A70B1D" w:rsidP="0056529E">
      <w:pPr>
        <w:rPr>
          <w:rFonts w:ascii="Arial" w:hAnsi="Arial" w:cs="Arial"/>
        </w:rPr>
      </w:pPr>
      <w:r>
        <w:rPr>
          <w:noProof/>
          <w:color w:val="0000FF"/>
          <w:lang w:eastAsia="nl-NL"/>
        </w:rPr>
        <w:drawing>
          <wp:anchor distT="0" distB="0" distL="114300" distR="114300" simplePos="0" relativeHeight="251658240" behindDoc="1" locked="0" layoutInCell="1" allowOverlap="1" wp14:anchorId="47C90851" wp14:editId="0650E199">
            <wp:simplePos x="0" y="0"/>
            <wp:positionH relativeFrom="column">
              <wp:posOffset>-635</wp:posOffset>
            </wp:positionH>
            <wp:positionV relativeFrom="paragraph">
              <wp:posOffset>4142740</wp:posOffset>
            </wp:positionV>
            <wp:extent cx="5760720" cy="2032000"/>
            <wp:effectExtent l="0" t="0" r="0" b="6350"/>
            <wp:wrapThrough wrapText="bothSides">
              <wp:wrapPolygon edited="0">
                <wp:start x="0" y="0"/>
                <wp:lineTo x="0" y="21465"/>
                <wp:lineTo x="21500" y="21465"/>
                <wp:lineTo x="21500" y="0"/>
                <wp:lineTo x="0" y="0"/>
              </wp:wrapPolygon>
            </wp:wrapThrough>
            <wp:docPr id="1" name="Afbeelding 1" descr="Afbeeldingsresultaat voor dilbert configuratio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fbeeldingsresultaat voor dilbert configuratio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D42">
        <w:rPr>
          <w:rFonts w:ascii="Arial" w:hAnsi="Arial" w:cs="Arial"/>
        </w:rPr>
        <w:t xml:space="preserve"> </w:t>
      </w:r>
      <w:r w:rsidR="00C40CE8"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C9FDC91" w14:textId="77777777"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14:paraId="7BDD95F1" w14:textId="77777777" w:rsidR="00A70B1D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9085" w:history="1">
            <w:r w:rsidR="00A70B1D" w:rsidRPr="00CA5CC5">
              <w:rPr>
                <w:rStyle w:val="Hyperlink"/>
                <w:noProof/>
              </w:rPr>
              <w:t>1.</w:t>
            </w:r>
            <w:r w:rsidR="00A70B1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A70B1D" w:rsidRPr="00CA5CC5">
              <w:rPr>
                <w:rStyle w:val="Hyperlink"/>
                <w:noProof/>
              </w:rPr>
              <w:t>Te gebruiken hardware</w:t>
            </w:r>
            <w:r w:rsidR="00A70B1D">
              <w:rPr>
                <w:noProof/>
                <w:webHidden/>
              </w:rPr>
              <w:tab/>
            </w:r>
            <w:r w:rsidR="00A70B1D">
              <w:rPr>
                <w:noProof/>
                <w:webHidden/>
              </w:rPr>
              <w:fldChar w:fldCharType="begin"/>
            </w:r>
            <w:r w:rsidR="00A70B1D">
              <w:rPr>
                <w:noProof/>
                <w:webHidden/>
              </w:rPr>
              <w:instrText xml:space="preserve"> PAGEREF _Toc462309085 \h </w:instrText>
            </w:r>
            <w:r w:rsidR="00A70B1D">
              <w:rPr>
                <w:noProof/>
                <w:webHidden/>
              </w:rPr>
            </w:r>
            <w:r w:rsidR="00A70B1D">
              <w:rPr>
                <w:noProof/>
                <w:webHidden/>
              </w:rPr>
              <w:fldChar w:fldCharType="separate"/>
            </w:r>
            <w:r w:rsidR="00A70B1D">
              <w:rPr>
                <w:noProof/>
                <w:webHidden/>
              </w:rPr>
              <w:t>4</w:t>
            </w:r>
            <w:r w:rsidR="00A70B1D">
              <w:rPr>
                <w:noProof/>
                <w:webHidden/>
              </w:rPr>
              <w:fldChar w:fldCharType="end"/>
            </w:r>
          </w:hyperlink>
        </w:p>
        <w:p w14:paraId="7ECE34A2" w14:textId="77777777" w:rsidR="00A70B1D" w:rsidRDefault="00DA72F8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9086" w:history="1">
            <w:r w:rsidR="00A70B1D" w:rsidRPr="00CA5CC5">
              <w:rPr>
                <w:rStyle w:val="Hyperlink"/>
                <w:noProof/>
              </w:rPr>
              <w:t>2.</w:t>
            </w:r>
            <w:r w:rsidR="00A70B1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A70B1D" w:rsidRPr="00CA5CC5">
              <w:rPr>
                <w:rStyle w:val="Hyperlink"/>
                <w:noProof/>
              </w:rPr>
              <w:t>Te gebruiken software</w:t>
            </w:r>
            <w:r w:rsidR="00A70B1D">
              <w:rPr>
                <w:noProof/>
                <w:webHidden/>
              </w:rPr>
              <w:tab/>
            </w:r>
            <w:r w:rsidR="00A70B1D">
              <w:rPr>
                <w:noProof/>
                <w:webHidden/>
              </w:rPr>
              <w:fldChar w:fldCharType="begin"/>
            </w:r>
            <w:r w:rsidR="00A70B1D">
              <w:rPr>
                <w:noProof/>
                <w:webHidden/>
              </w:rPr>
              <w:instrText xml:space="preserve"> PAGEREF _Toc462309086 \h </w:instrText>
            </w:r>
            <w:r w:rsidR="00A70B1D">
              <w:rPr>
                <w:noProof/>
                <w:webHidden/>
              </w:rPr>
            </w:r>
            <w:r w:rsidR="00A70B1D">
              <w:rPr>
                <w:noProof/>
                <w:webHidden/>
              </w:rPr>
              <w:fldChar w:fldCharType="separate"/>
            </w:r>
            <w:r w:rsidR="00A70B1D">
              <w:rPr>
                <w:noProof/>
                <w:webHidden/>
              </w:rPr>
              <w:t>5</w:t>
            </w:r>
            <w:r w:rsidR="00A70B1D">
              <w:rPr>
                <w:noProof/>
                <w:webHidden/>
              </w:rPr>
              <w:fldChar w:fldCharType="end"/>
            </w:r>
          </w:hyperlink>
        </w:p>
        <w:p w14:paraId="47C6353E" w14:textId="77777777" w:rsidR="005754E0" w:rsidRDefault="000B21DE" w:rsidP="007322D4">
          <w:pPr>
            <w:sectPr w:rsidR="005754E0" w:rsidSect="008374F1">
              <w:headerReference w:type="even" r:id="rId12"/>
              <w:headerReference w:type="default" r:id="rId13"/>
              <w:footerReference w:type="even" r:id="rId14"/>
              <w:footerReference w:type="default" r:id="rId15"/>
              <w:type w:val="continuous"/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14:paraId="19F5783F" w14:textId="1CD1826F" w:rsidR="00A70B1D" w:rsidRPr="00672456" w:rsidRDefault="00A70B1D" w:rsidP="00A70B1D">
      <w:pPr>
        <w:pStyle w:val="Kop1"/>
      </w:pPr>
      <w:bookmarkStart w:id="0" w:name="_Toc435781196"/>
      <w:bookmarkStart w:id="1" w:name="_Toc435781195"/>
      <w:bookmarkStart w:id="2" w:name="_Toc462309085"/>
      <w:r>
        <w:lastRenderedPageBreak/>
        <w:t>Te gebruiken hardware</w:t>
      </w:r>
      <w:bookmarkEnd w:id="1"/>
      <w:bookmarkEnd w:id="2"/>
    </w:p>
    <w:p w14:paraId="7912D1DD" w14:textId="77777777" w:rsidR="00A70B1D" w:rsidRPr="00A70B1D" w:rsidRDefault="00A70B1D" w:rsidP="00A70B1D">
      <w:pPr>
        <w:rPr>
          <w:i/>
          <w:highlight w:val="lightGray"/>
        </w:rPr>
      </w:pPr>
      <w:r w:rsidRPr="00A70B1D">
        <w:rPr>
          <w:i/>
          <w:highlight w:val="lightGray"/>
        </w:rPr>
        <w:t>Geef hierin aan welke hardware je gebruikt en wat de minimale eisen zijn die aan de hardware worden gesteld. Maak gebruik van het onderstaand schema.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A70B1D" w:rsidRPr="00D7737E" w14:paraId="25EB5B7C" w14:textId="77777777" w:rsidTr="00493FD2">
        <w:tc>
          <w:tcPr>
            <w:tcW w:w="4606" w:type="dxa"/>
            <w:shd w:val="clear" w:color="auto" w:fill="BFBFBF" w:themeFill="background1" w:themeFillShade="BF"/>
          </w:tcPr>
          <w:p w14:paraId="620A0857" w14:textId="77777777" w:rsidR="00A70B1D" w:rsidRPr="00D7737E" w:rsidRDefault="00A70B1D" w:rsidP="00493FD2">
            <w:pPr>
              <w:spacing w:after="200"/>
            </w:pPr>
            <w:r w:rsidRPr="00D7737E">
              <w:t>Apparaat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35EED197" w14:textId="77777777" w:rsidR="00A70B1D" w:rsidRPr="00D7737E" w:rsidRDefault="00A70B1D" w:rsidP="00493FD2">
            <w:pPr>
              <w:spacing w:after="200"/>
            </w:pPr>
            <w:r w:rsidRPr="00D7737E">
              <w:t>Vereisten</w:t>
            </w:r>
          </w:p>
        </w:tc>
      </w:tr>
      <w:tr w:rsidR="00A70B1D" w:rsidRPr="00D7737E" w14:paraId="131373E0" w14:textId="77777777" w:rsidTr="00493FD2">
        <w:tc>
          <w:tcPr>
            <w:tcW w:w="4606" w:type="dxa"/>
          </w:tcPr>
          <w:p w14:paraId="51215E6A" w14:textId="71130C3C" w:rsidR="00A70B1D" w:rsidRPr="00D7737E" w:rsidRDefault="00D7737E" w:rsidP="00493FD2">
            <w:pPr>
              <w:spacing w:after="200"/>
            </w:pPr>
            <w:r>
              <w:t>Laptop</w:t>
            </w:r>
          </w:p>
        </w:tc>
        <w:tc>
          <w:tcPr>
            <w:tcW w:w="4606" w:type="dxa"/>
          </w:tcPr>
          <w:p w14:paraId="082FF575" w14:textId="00946EED" w:rsidR="00A70B1D" w:rsidRPr="00D7737E" w:rsidRDefault="00D7737E" w:rsidP="00493FD2">
            <w:pPr>
              <w:spacing w:after="200"/>
            </w:pPr>
            <w:r>
              <w:t>2</w:t>
            </w:r>
            <w:r w:rsidR="00A70B1D" w:rsidRPr="00D7737E">
              <w:t xml:space="preserve"> Ghz processor</w:t>
            </w:r>
          </w:p>
          <w:p w14:paraId="417CD2F5" w14:textId="77777777" w:rsidR="00A70B1D" w:rsidRDefault="00A70B1D" w:rsidP="00493FD2">
            <w:pPr>
              <w:spacing w:after="200"/>
            </w:pPr>
            <w:r w:rsidRPr="00D7737E">
              <w:t>16 GB schijfruimte</w:t>
            </w:r>
          </w:p>
          <w:p w14:paraId="70C4F9D0" w14:textId="77777777" w:rsidR="00D7737E" w:rsidRDefault="001B4E9C" w:rsidP="00493FD2">
            <w:pPr>
              <w:spacing w:after="200"/>
            </w:pPr>
            <w:r>
              <w:t>Ingebouwde microfoon (input en output)</w:t>
            </w:r>
          </w:p>
          <w:p w14:paraId="32E84107" w14:textId="772C123F" w:rsidR="001B4E9C" w:rsidRPr="00D7737E" w:rsidRDefault="001B4E9C" w:rsidP="00493FD2">
            <w:pPr>
              <w:spacing w:after="200"/>
            </w:pPr>
          </w:p>
        </w:tc>
      </w:tr>
      <w:tr w:rsidR="00A70B1D" w:rsidRPr="00A70B1D" w14:paraId="2B4482B1" w14:textId="77777777" w:rsidTr="00493FD2">
        <w:tc>
          <w:tcPr>
            <w:tcW w:w="4606" w:type="dxa"/>
          </w:tcPr>
          <w:p w14:paraId="6C51130B" w14:textId="030742CE" w:rsidR="00A70B1D" w:rsidRPr="00D7737E" w:rsidRDefault="001B4E9C" w:rsidP="00493FD2">
            <w:pPr>
              <w:spacing w:after="200"/>
            </w:pPr>
            <w:r>
              <w:t>Muis</w:t>
            </w:r>
          </w:p>
        </w:tc>
        <w:tc>
          <w:tcPr>
            <w:tcW w:w="4606" w:type="dxa"/>
          </w:tcPr>
          <w:p w14:paraId="7D546F73" w14:textId="4ACBFAAF" w:rsidR="00A70B1D" w:rsidRPr="00A70B1D" w:rsidRDefault="001B4E9C" w:rsidP="00493FD2">
            <w:pPr>
              <w:spacing w:after="200"/>
            </w:pPr>
            <w:r>
              <w:t>-</w:t>
            </w:r>
          </w:p>
        </w:tc>
      </w:tr>
      <w:tr w:rsidR="001B4E9C" w:rsidRPr="00A70B1D" w14:paraId="59F77F78" w14:textId="77777777" w:rsidTr="00493FD2">
        <w:tc>
          <w:tcPr>
            <w:tcW w:w="4606" w:type="dxa"/>
          </w:tcPr>
          <w:p w14:paraId="753518D9" w14:textId="16878AFB" w:rsidR="001B4E9C" w:rsidRDefault="001B4E9C" w:rsidP="00493FD2">
            <w:pPr>
              <w:spacing w:after="200"/>
            </w:pPr>
            <w:r>
              <w:t>Oplader</w:t>
            </w:r>
          </w:p>
        </w:tc>
        <w:tc>
          <w:tcPr>
            <w:tcW w:w="4606" w:type="dxa"/>
          </w:tcPr>
          <w:p w14:paraId="110723DD" w14:textId="0E5CF54D" w:rsidR="001B4E9C" w:rsidRPr="00D7737E" w:rsidRDefault="001B4E9C" w:rsidP="00493FD2">
            <w:pPr>
              <w:spacing w:after="200"/>
            </w:pPr>
            <w:r>
              <w:t>-</w:t>
            </w:r>
          </w:p>
        </w:tc>
      </w:tr>
      <w:tr w:rsidR="00896FAD" w:rsidRPr="00A70B1D" w14:paraId="3084762D" w14:textId="77777777" w:rsidTr="00493FD2">
        <w:tc>
          <w:tcPr>
            <w:tcW w:w="4606" w:type="dxa"/>
          </w:tcPr>
          <w:p w14:paraId="02352088" w14:textId="17F1BE4D" w:rsidR="00896FAD" w:rsidRDefault="00896FAD" w:rsidP="00493FD2">
            <w:pPr>
              <w:spacing w:after="200"/>
            </w:pPr>
            <w:r>
              <w:t>Server</w:t>
            </w:r>
          </w:p>
        </w:tc>
        <w:tc>
          <w:tcPr>
            <w:tcW w:w="4606" w:type="dxa"/>
          </w:tcPr>
          <w:p w14:paraId="4B2DA0F3" w14:textId="1259D4FE" w:rsidR="00896FAD" w:rsidRDefault="005B6BFD" w:rsidP="00493FD2">
            <w:pPr>
              <w:spacing w:after="200"/>
            </w:pPr>
            <w:r>
              <w:t>-</w:t>
            </w:r>
          </w:p>
        </w:tc>
      </w:tr>
    </w:tbl>
    <w:p w14:paraId="7E569A23" w14:textId="77777777" w:rsidR="00A70B1D" w:rsidRPr="00A70B1D" w:rsidRDefault="00A70B1D" w:rsidP="00A70B1D">
      <w:pPr>
        <w:spacing w:after="200" w:line="276" w:lineRule="auto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A70B1D">
        <w:br w:type="page"/>
      </w:r>
    </w:p>
    <w:p w14:paraId="5B6428C0" w14:textId="77777777" w:rsidR="00A70B1D" w:rsidRPr="00672456" w:rsidRDefault="00A70B1D" w:rsidP="00A70B1D">
      <w:pPr>
        <w:pStyle w:val="Kop1"/>
      </w:pPr>
      <w:bookmarkStart w:id="3" w:name="_Toc462309086"/>
      <w:r>
        <w:lastRenderedPageBreak/>
        <w:t>Te gebruiken software</w:t>
      </w:r>
      <w:bookmarkEnd w:id="0"/>
      <w:bookmarkEnd w:id="3"/>
    </w:p>
    <w:p w14:paraId="2C7C274A" w14:textId="77777777" w:rsidR="00A70B1D" w:rsidRPr="00A70B1D" w:rsidRDefault="00A70B1D" w:rsidP="00A70B1D">
      <w:pPr>
        <w:rPr>
          <w:i/>
          <w:highlight w:val="lightGray"/>
        </w:rPr>
      </w:pPr>
      <w:r w:rsidRPr="00A70B1D">
        <w:rPr>
          <w:i/>
          <w:highlight w:val="lightGray"/>
        </w:rPr>
        <w:t>Hier vermeld je ALLEEN de software die je nodig hebt voor de ontwikkeling van de applicatie. Uitzondering hierop is het besturingssysteem. Dit dient ook vermeld te worden.</w:t>
      </w:r>
    </w:p>
    <w:p w14:paraId="31FC1E0C" w14:textId="77777777" w:rsidR="00A70B1D" w:rsidRPr="00A70B1D" w:rsidRDefault="00A70B1D" w:rsidP="00A70B1D">
      <w:pPr>
        <w:rPr>
          <w:i/>
          <w:highlight w:val="lightGray"/>
        </w:rPr>
      </w:pPr>
      <w:r w:rsidRPr="00A70B1D">
        <w:rPr>
          <w:i/>
          <w:highlight w:val="lightGray"/>
        </w:rPr>
        <w:t>Bij alle software geef je duidelijk aan welke aanpassingen je hebt gedaan op de standaard instellingen.</w:t>
      </w:r>
    </w:p>
    <w:p w14:paraId="301975DF" w14:textId="77777777" w:rsidR="00A70B1D" w:rsidRPr="00A70B1D" w:rsidRDefault="00A70B1D" w:rsidP="00A70B1D">
      <w:pPr>
        <w:rPr>
          <w:i/>
          <w:highlight w:val="lightGray"/>
        </w:rPr>
      </w:pPr>
      <w:r w:rsidRPr="00A70B1D">
        <w:rPr>
          <w:i/>
          <w:highlight w:val="lightGray"/>
        </w:rPr>
        <w:t>Maak gebruik van het onderstaande schema.</w:t>
      </w:r>
    </w:p>
    <w:tbl>
      <w:tblPr>
        <w:tblW w:w="40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"/>
        <w:gridCol w:w="1706"/>
        <w:gridCol w:w="4150"/>
      </w:tblGrid>
      <w:tr w:rsidR="00A70B1D" w:rsidRPr="005B6BFD" w14:paraId="5D3D955F" w14:textId="77777777" w:rsidTr="00B32B37">
        <w:tc>
          <w:tcPr>
            <w:tcW w:w="1101" w:type="pct"/>
            <w:shd w:val="clear" w:color="auto" w:fill="BFBFBF"/>
          </w:tcPr>
          <w:p w14:paraId="5BCBB8BD" w14:textId="77777777" w:rsidR="00A70B1D" w:rsidRPr="005B6BFD" w:rsidRDefault="00A70B1D" w:rsidP="00493FD2">
            <w:pPr>
              <w:rPr>
                <w:i/>
              </w:rPr>
            </w:pPr>
            <w:r w:rsidRPr="005B6BFD">
              <w:rPr>
                <w:i/>
              </w:rPr>
              <w:t>Software</w:t>
            </w:r>
          </w:p>
        </w:tc>
        <w:tc>
          <w:tcPr>
            <w:tcW w:w="1030" w:type="pct"/>
            <w:shd w:val="clear" w:color="auto" w:fill="BFBFBF"/>
          </w:tcPr>
          <w:p w14:paraId="317B0480" w14:textId="77777777" w:rsidR="00A70B1D" w:rsidRPr="005B6BFD" w:rsidRDefault="00A70B1D" w:rsidP="00493FD2">
            <w:pPr>
              <w:rPr>
                <w:i/>
              </w:rPr>
            </w:pPr>
            <w:r w:rsidRPr="005B6BFD">
              <w:rPr>
                <w:i/>
              </w:rPr>
              <w:t>Versie</w:t>
            </w:r>
          </w:p>
        </w:tc>
        <w:tc>
          <w:tcPr>
            <w:tcW w:w="2869" w:type="pct"/>
            <w:shd w:val="clear" w:color="auto" w:fill="BFBFBF"/>
          </w:tcPr>
          <w:p w14:paraId="5768742C" w14:textId="77777777" w:rsidR="00A70B1D" w:rsidRPr="005B6BFD" w:rsidRDefault="00A70B1D" w:rsidP="00493FD2">
            <w:pPr>
              <w:rPr>
                <w:i/>
              </w:rPr>
            </w:pPr>
            <w:r w:rsidRPr="005B6BFD">
              <w:rPr>
                <w:i/>
              </w:rPr>
              <w:t>Opmerkingen</w:t>
            </w:r>
          </w:p>
        </w:tc>
      </w:tr>
      <w:tr w:rsidR="00A70B1D" w:rsidRPr="00B32B37" w14:paraId="1F6B0BE8" w14:textId="77777777" w:rsidTr="00B32B37">
        <w:tc>
          <w:tcPr>
            <w:tcW w:w="1101" w:type="pct"/>
            <w:shd w:val="clear" w:color="auto" w:fill="auto"/>
          </w:tcPr>
          <w:p w14:paraId="1E98521A" w14:textId="77777777" w:rsidR="00A70B1D" w:rsidRPr="00B32B37" w:rsidRDefault="00A70B1D" w:rsidP="00493FD2">
            <w:pPr>
              <w:rPr>
                <w:iCs/>
              </w:rPr>
            </w:pPr>
            <w:r w:rsidRPr="00B32B37">
              <w:rPr>
                <w:iCs/>
              </w:rPr>
              <w:t xml:space="preserve">Windows </w:t>
            </w:r>
          </w:p>
        </w:tc>
        <w:tc>
          <w:tcPr>
            <w:tcW w:w="1030" w:type="pct"/>
            <w:shd w:val="clear" w:color="auto" w:fill="auto"/>
          </w:tcPr>
          <w:p w14:paraId="54927B32" w14:textId="1A94DF33" w:rsidR="00A70B1D" w:rsidRPr="00B32B37" w:rsidRDefault="00B32B37" w:rsidP="00493FD2">
            <w:pPr>
              <w:rPr>
                <w:iCs/>
              </w:rPr>
            </w:pPr>
            <w:r w:rsidRPr="00B32B37">
              <w:rPr>
                <w:iCs/>
              </w:rPr>
              <w:t>10</w:t>
            </w:r>
          </w:p>
        </w:tc>
        <w:tc>
          <w:tcPr>
            <w:tcW w:w="2869" w:type="pct"/>
            <w:shd w:val="clear" w:color="auto" w:fill="auto"/>
          </w:tcPr>
          <w:p w14:paraId="128D1F82" w14:textId="44B55205" w:rsidR="00A70B1D" w:rsidRDefault="00A70B1D" w:rsidP="00493FD2">
            <w:pPr>
              <w:rPr>
                <w:iCs/>
              </w:rPr>
            </w:pPr>
            <w:r w:rsidRPr="00B32B37">
              <w:rPr>
                <w:iCs/>
              </w:rPr>
              <w:t xml:space="preserve">User: </w:t>
            </w:r>
            <w:r w:rsidR="00B32B37" w:rsidRPr="00B32B37">
              <w:rPr>
                <w:iCs/>
              </w:rPr>
              <w:t>Dirk van der Enden</w:t>
            </w:r>
          </w:p>
          <w:p w14:paraId="7B1873D6" w14:textId="37D3B2A9" w:rsidR="00B32B37" w:rsidRPr="00B32B37" w:rsidRDefault="00B32B37" w:rsidP="00493FD2">
            <w:pPr>
              <w:rPr>
                <w:iCs/>
              </w:rPr>
            </w:pPr>
            <w:r>
              <w:rPr>
                <w:iCs/>
              </w:rPr>
              <w:t>User: Jimmy van de Weijdeven</w:t>
            </w:r>
          </w:p>
          <w:p w14:paraId="4AFE78BF" w14:textId="77777777" w:rsidR="00A70B1D" w:rsidRPr="00B32B37" w:rsidRDefault="00A70B1D" w:rsidP="00493FD2">
            <w:pPr>
              <w:rPr>
                <w:iCs/>
              </w:rPr>
            </w:pPr>
          </w:p>
        </w:tc>
      </w:tr>
      <w:tr w:rsidR="00A70B1D" w:rsidRPr="00B32B37" w14:paraId="6F33D136" w14:textId="77777777" w:rsidTr="00B32B37">
        <w:tc>
          <w:tcPr>
            <w:tcW w:w="1101" w:type="pct"/>
            <w:shd w:val="clear" w:color="auto" w:fill="auto"/>
          </w:tcPr>
          <w:p w14:paraId="68B498EC" w14:textId="3E0C4FF7" w:rsidR="00A70B1D" w:rsidRPr="00B32B37" w:rsidRDefault="00A70B1D" w:rsidP="00493FD2">
            <w:pPr>
              <w:rPr>
                <w:iCs/>
              </w:rPr>
            </w:pPr>
            <w:r w:rsidRPr="00B32B37">
              <w:rPr>
                <w:iCs/>
              </w:rPr>
              <w:t>Visual</w:t>
            </w:r>
            <w:r w:rsidR="00B32B37">
              <w:rPr>
                <w:iCs/>
              </w:rPr>
              <w:t xml:space="preserve"> </w:t>
            </w:r>
            <w:r w:rsidRPr="00B32B37">
              <w:rPr>
                <w:iCs/>
              </w:rPr>
              <w:t>Studio</w:t>
            </w:r>
            <w:r w:rsidR="00B32B37">
              <w:rPr>
                <w:iCs/>
              </w:rPr>
              <w:t xml:space="preserve"> Code</w:t>
            </w:r>
          </w:p>
        </w:tc>
        <w:tc>
          <w:tcPr>
            <w:tcW w:w="1030" w:type="pct"/>
            <w:shd w:val="clear" w:color="auto" w:fill="auto"/>
          </w:tcPr>
          <w:p w14:paraId="735B872C" w14:textId="77777777" w:rsidR="00A70B1D" w:rsidRPr="00B32B37" w:rsidRDefault="00A70B1D" w:rsidP="00493FD2">
            <w:pPr>
              <w:rPr>
                <w:iCs/>
              </w:rPr>
            </w:pPr>
            <w:r w:rsidRPr="00B32B37">
              <w:rPr>
                <w:iCs/>
              </w:rPr>
              <w:t>13 sp4</w:t>
            </w:r>
          </w:p>
        </w:tc>
        <w:tc>
          <w:tcPr>
            <w:tcW w:w="2869" w:type="pct"/>
            <w:shd w:val="clear" w:color="auto" w:fill="auto"/>
          </w:tcPr>
          <w:p w14:paraId="384FF9ED" w14:textId="20B1FF26" w:rsidR="00A70B1D" w:rsidRPr="00B32B37" w:rsidRDefault="00DA583E" w:rsidP="00B32B37">
            <w:pPr>
              <w:rPr>
                <w:iCs/>
              </w:rPr>
            </w:pPr>
            <w:r>
              <w:rPr>
                <w:iCs/>
              </w:rPr>
              <w:t>HTML/CSS, PHP, JavaScript</w:t>
            </w:r>
            <w:bookmarkStart w:id="4" w:name="_GoBack"/>
            <w:bookmarkEnd w:id="4"/>
          </w:p>
        </w:tc>
      </w:tr>
      <w:tr w:rsidR="00A70B1D" w:rsidRPr="00B32B37" w14:paraId="6F552509" w14:textId="77777777" w:rsidTr="00B32B37">
        <w:tc>
          <w:tcPr>
            <w:tcW w:w="1101" w:type="pct"/>
            <w:shd w:val="clear" w:color="auto" w:fill="auto"/>
          </w:tcPr>
          <w:p w14:paraId="31EDF5D6" w14:textId="3C17F152" w:rsidR="00A70B1D" w:rsidRPr="00B32B37" w:rsidRDefault="00CC1CEE" w:rsidP="00493FD2">
            <w:pPr>
              <w:rPr>
                <w:iCs/>
              </w:rPr>
            </w:pPr>
            <w:r>
              <w:rPr>
                <w:iCs/>
              </w:rPr>
              <w:t>Visual Studio 2019</w:t>
            </w:r>
          </w:p>
        </w:tc>
        <w:tc>
          <w:tcPr>
            <w:tcW w:w="1030" w:type="pct"/>
            <w:shd w:val="clear" w:color="auto" w:fill="auto"/>
          </w:tcPr>
          <w:p w14:paraId="10FCD7E7" w14:textId="2643193B" w:rsidR="00A70B1D" w:rsidRPr="00B32B37" w:rsidRDefault="00CC1CEE" w:rsidP="00493FD2">
            <w:pPr>
              <w:rPr>
                <w:iCs/>
              </w:rPr>
            </w:pPr>
            <w:r>
              <w:rPr>
                <w:iCs/>
              </w:rPr>
              <w:t>2019</w:t>
            </w:r>
          </w:p>
        </w:tc>
        <w:tc>
          <w:tcPr>
            <w:tcW w:w="2869" w:type="pct"/>
            <w:shd w:val="clear" w:color="auto" w:fill="auto"/>
          </w:tcPr>
          <w:p w14:paraId="4EF3857E" w14:textId="15C29AE5" w:rsidR="00A70B1D" w:rsidRPr="00B32B37" w:rsidRDefault="00DA583E" w:rsidP="00493FD2">
            <w:pPr>
              <w:rPr>
                <w:iCs/>
              </w:rPr>
            </w:pPr>
            <w:r>
              <w:rPr>
                <w:iCs/>
              </w:rPr>
              <w:t>C#</w:t>
            </w:r>
          </w:p>
        </w:tc>
      </w:tr>
      <w:tr w:rsidR="00CC1CEE" w:rsidRPr="00B32B37" w14:paraId="5AAD9B60" w14:textId="77777777" w:rsidTr="00B32B37">
        <w:tc>
          <w:tcPr>
            <w:tcW w:w="1101" w:type="pct"/>
            <w:shd w:val="clear" w:color="auto" w:fill="auto"/>
          </w:tcPr>
          <w:p w14:paraId="16243439" w14:textId="36342FE4" w:rsidR="00CC1CEE" w:rsidRDefault="00CC1CEE" w:rsidP="00493FD2">
            <w:pPr>
              <w:rPr>
                <w:iCs/>
              </w:rPr>
            </w:pPr>
            <w:r>
              <w:rPr>
                <w:iCs/>
              </w:rPr>
              <w:t>Word</w:t>
            </w:r>
          </w:p>
        </w:tc>
        <w:tc>
          <w:tcPr>
            <w:tcW w:w="1030" w:type="pct"/>
            <w:shd w:val="clear" w:color="auto" w:fill="auto"/>
          </w:tcPr>
          <w:p w14:paraId="05F43239" w14:textId="340C546E" w:rsidR="00CC1CEE" w:rsidRDefault="00CC1CEE" w:rsidP="00493FD2">
            <w:pPr>
              <w:rPr>
                <w:iCs/>
              </w:rPr>
            </w:pPr>
            <w:r>
              <w:rPr>
                <w:iCs/>
              </w:rPr>
              <w:t>2019</w:t>
            </w:r>
          </w:p>
        </w:tc>
        <w:tc>
          <w:tcPr>
            <w:tcW w:w="2869" w:type="pct"/>
            <w:shd w:val="clear" w:color="auto" w:fill="auto"/>
          </w:tcPr>
          <w:p w14:paraId="04375B13" w14:textId="6E707502" w:rsidR="00CC1CEE" w:rsidRPr="00B32B37" w:rsidRDefault="00CC1CEE" w:rsidP="00493FD2">
            <w:pPr>
              <w:rPr>
                <w:iCs/>
              </w:rPr>
            </w:pPr>
            <w:r>
              <w:rPr>
                <w:iCs/>
              </w:rPr>
              <w:t>Voor documentatie</w:t>
            </w:r>
          </w:p>
        </w:tc>
      </w:tr>
      <w:tr w:rsidR="00CC1CEE" w:rsidRPr="00B32B37" w14:paraId="37673506" w14:textId="77777777" w:rsidTr="00B32B37">
        <w:tc>
          <w:tcPr>
            <w:tcW w:w="1101" w:type="pct"/>
            <w:shd w:val="clear" w:color="auto" w:fill="auto"/>
          </w:tcPr>
          <w:p w14:paraId="4BB6CC0B" w14:textId="438E60DD" w:rsidR="00CC1CEE" w:rsidRDefault="00CC1CEE" w:rsidP="00493FD2">
            <w:pPr>
              <w:rPr>
                <w:iCs/>
              </w:rPr>
            </w:pPr>
            <w:r>
              <w:rPr>
                <w:iCs/>
              </w:rPr>
              <w:t>XAMPP</w:t>
            </w:r>
          </w:p>
        </w:tc>
        <w:tc>
          <w:tcPr>
            <w:tcW w:w="1030" w:type="pct"/>
            <w:shd w:val="clear" w:color="auto" w:fill="auto"/>
          </w:tcPr>
          <w:p w14:paraId="3EBE9C6F" w14:textId="78E8198F" w:rsidR="00CC1CEE" w:rsidRDefault="00CC1CEE" w:rsidP="00493FD2">
            <w:pPr>
              <w:rPr>
                <w:iCs/>
              </w:rPr>
            </w:pPr>
            <w:r>
              <w:rPr>
                <w:iCs/>
              </w:rPr>
              <w:t>3.2.4</w:t>
            </w:r>
          </w:p>
        </w:tc>
        <w:tc>
          <w:tcPr>
            <w:tcW w:w="2869" w:type="pct"/>
            <w:shd w:val="clear" w:color="auto" w:fill="auto"/>
          </w:tcPr>
          <w:p w14:paraId="31843161" w14:textId="7C63972B" w:rsidR="00CC1CEE" w:rsidRDefault="00CC1CEE" w:rsidP="00493FD2">
            <w:pPr>
              <w:rPr>
                <w:iCs/>
              </w:rPr>
            </w:pPr>
            <w:r>
              <w:rPr>
                <w:iCs/>
              </w:rPr>
              <w:t>Voor verbinding met localhost</w:t>
            </w:r>
          </w:p>
        </w:tc>
      </w:tr>
      <w:tr w:rsidR="00CC1CEE" w:rsidRPr="00B32B37" w14:paraId="6089390C" w14:textId="77777777" w:rsidTr="00B32B37">
        <w:tc>
          <w:tcPr>
            <w:tcW w:w="1101" w:type="pct"/>
            <w:shd w:val="clear" w:color="auto" w:fill="auto"/>
          </w:tcPr>
          <w:p w14:paraId="014D2AF6" w14:textId="38163E60" w:rsidR="00CC1CEE" w:rsidRDefault="00CC1CEE" w:rsidP="00493FD2">
            <w:pPr>
              <w:rPr>
                <w:iCs/>
              </w:rPr>
            </w:pPr>
            <w:r>
              <w:rPr>
                <w:iCs/>
              </w:rPr>
              <w:t>WAMP</w:t>
            </w:r>
          </w:p>
        </w:tc>
        <w:tc>
          <w:tcPr>
            <w:tcW w:w="1030" w:type="pct"/>
            <w:shd w:val="clear" w:color="auto" w:fill="auto"/>
          </w:tcPr>
          <w:p w14:paraId="0875D638" w14:textId="3CF05149" w:rsidR="00CC1CEE" w:rsidRDefault="00CC1CEE" w:rsidP="00493FD2">
            <w:pPr>
              <w:rPr>
                <w:iCs/>
              </w:rPr>
            </w:pPr>
            <w:r>
              <w:rPr>
                <w:iCs/>
              </w:rPr>
              <w:t>3.2.2</w:t>
            </w:r>
          </w:p>
        </w:tc>
        <w:tc>
          <w:tcPr>
            <w:tcW w:w="2869" w:type="pct"/>
            <w:shd w:val="clear" w:color="auto" w:fill="auto"/>
          </w:tcPr>
          <w:p w14:paraId="2BA7D453" w14:textId="77777777" w:rsidR="00CC1CEE" w:rsidRDefault="00CC1CEE" w:rsidP="00493FD2">
            <w:pPr>
              <w:rPr>
                <w:iCs/>
              </w:rPr>
            </w:pPr>
          </w:p>
        </w:tc>
      </w:tr>
      <w:tr w:rsidR="00CC1CEE" w:rsidRPr="00B32B37" w14:paraId="093F4CCA" w14:textId="77777777" w:rsidTr="00B32B37">
        <w:tc>
          <w:tcPr>
            <w:tcW w:w="1101" w:type="pct"/>
            <w:shd w:val="clear" w:color="auto" w:fill="auto"/>
          </w:tcPr>
          <w:p w14:paraId="5520FF4A" w14:textId="19D91671" w:rsidR="00CC1CEE" w:rsidRDefault="00392089" w:rsidP="00493FD2">
            <w:pPr>
              <w:rPr>
                <w:iCs/>
              </w:rPr>
            </w:pPr>
            <w:r>
              <w:rPr>
                <w:iCs/>
              </w:rPr>
              <w:t>Google Chrome</w:t>
            </w:r>
          </w:p>
        </w:tc>
        <w:tc>
          <w:tcPr>
            <w:tcW w:w="1030" w:type="pct"/>
            <w:shd w:val="clear" w:color="auto" w:fill="auto"/>
          </w:tcPr>
          <w:p w14:paraId="6DEE9FB5" w14:textId="5F1C95B3" w:rsidR="00CC1CEE" w:rsidRDefault="00392089" w:rsidP="00493FD2">
            <w:pPr>
              <w:rPr>
                <w:iCs/>
              </w:rPr>
            </w:pPr>
            <w:r w:rsidRPr="00392089">
              <w:rPr>
                <w:iCs/>
              </w:rPr>
              <w:t>80.0.3987.149</w:t>
            </w:r>
          </w:p>
        </w:tc>
        <w:tc>
          <w:tcPr>
            <w:tcW w:w="2869" w:type="pct"/>
            <w:shd w:val="clear" w:color="auto" w:fill="auto"/>
          </w:tcPr>
          <w:p w14:paraId="7671DD2F" w14:textId="50428FE1" w:rsidR="00CC1CEE" w:rsidRDefault="00D3787F" w:rsidP="00493FD2">
            <w:pPr>
              <w:rPr>
                <w:iCs/>
              </w:rPr>
            </w:pPr>
            <w:r>
              <w:rPr>
                <w:iCs/>
              </w:rPr>
              <w:t>Bestanden delen via GitHub</w:t>
            </w:r>
          </w:p>
        </w:tc>
      </w:tr>
      <w:tr w:rsidR="00D3787F" w:rsidRPr="00B32B37" w14:paraId="74E89788" w14:textId="77777777" w:rsidTr="00B32B37">
        <w:tc>
          <w:tcPr>
            <w:tcW w:w="1101" w:type="pct"/>
            <w:shd w:val="clear" w:color="auto" w:fill="auto"/>
          </w:tcPr>
          <w:p w14:paraId="0736A45A" w14:textId="5B8231D2" w:rsidR="00D3787F" w:rsidRDefault="00DA583E" w:rsidP="00493FD2">
            <w:pPr>
              <w:rPr>
                <w:iCs/>
              </w:rPr>
            </w:pPr>
            <w:r>
              <w:rPr>
                <w:iCs/>
              </w:rPr>
              <w:t>Verkenner</w:t>
            </w:r>
          </w:p>
        </w:tc>
        <w:tc>
          <w:tcPr>
            <w:tcW w:w="1030" w:type="pct"/>
            <w:shd w:val="clear" w:color="auto" w:fill="auto"/>
          </w:tcPr>
          <w:p w14:paraId="564BCDB0" w14:textId="77777777" w:rsidR="00D3787F" w:rsidRPr="00392089" w:rsidRDefault="00D3787F" w:rsidP="00493FD2">
            <w:pPr>
              <w:rPr>
                <w:iCs/>
              </w:rPr>
            </w:pPr>
          </w:p>
        </w:tc>
        <w:tc>
          <w:tcPr>
            <w:tcW w:w="2869" w:type="pct"/>
            <w:shd w:val="clear" w:color="auto" w:fill="auto"/>
          </w:tcPr>
          <w:p w14:paraId="351EAD3C" w14:textId="77777777" w:rsidR="00D3787F" w:rsidRDefault="00D3787F" w:rsidP="00493FD2">
            <w:pPr>
              <w:rPr>
                <w:iCs/>
              </w:rPr>
            </w:pPr>
          </w:p>
        </w:tc>
      </w:tr>
    </w:tbl>
    <w:p w14:paraId="307ACA8C" w14:textId="77777777" w:rsidR="00E15D68" w:rsidRPr="001955AF" w:rsidRDefault="00E15D68" w:rsidP="00A70B1D">
      <w:pPr>
        <w:pStyle w:val="Kop1"/>
        <w:numPr>
          <w:ilvl w:val="0"/>
          <w:numId w:val="0"/>
        </w:numPr>
        <w:ind w:left="360" w:hanging="360"/>
        <w:rPr>
          <w:rFonts w:ascii="Calibri" w:hAnsi="Calibri"/>
          <w:i/>
          <w:highlight w:val="lightGray"/>
        </w:rPr>
      </w:pPr>
    </w:p>
    <w:sectPr w:rsidR="00E15D68" w:rsidRPr="001955AF" w:rsidSect="007322D4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815E1" w14:textId="77777777" w:rsidR="00DA72F8" w:rsidRDefault="00DA72F8" w:rsidP="00E15D68">
      <w:pPr>
        <w:spacing w:line="240" w:lineRule="auto"/>
      </w:pPr>
      <w:r>
        <w:separator/>
      </w:r>
    </w:p>
  </w:endnote>
  <w:endnote w:type="continuationSeparator" w:id="0">
    <w:p w14:paraId="29665429" w14:textId="77777777" w:rsidR="00DA72F8" w:rsidRDefault="00DA72F8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9295978"/>
      <w:docPartObj>
        <w:docPartGallery w:val="Page Numbers (Bottom of Page)"/>
        <w:docPartUnique/>
      </w:docPartObj>
    </w:sdtPr>
    <w:sdtEndPr/>
    <w:sdtContent>
      <w:p w14:paraId="366F9272" w14:textId="77777777"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B1D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8665263"/>
      <w:docPartObj>
        <w:docPartGallery w:val="Page Numbers (Bottom of Page)"/>
        <w:docPartUnique/>
      </w:docPartObj>
    </w:sdtPr>
    <w:sdtEndPr/>
    <w:sdtContent>
      <w:p w14:paraId="7116214F" w14:textId="77777777"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B1D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4A74D" w14:textId="77777777" w:rsidR="00DA72F8" w:rsidRDefault="00DA72F8" w:rsidP="00E15D68">
      <w:pPr>
        <w:spacing w:line="240" w:lineRule="auto"/>
      </w:pPr>
      <w:r>
        <w:separator/>
      </w:r>
    </w:p>
  </w:footnote>
  <w:footnote w:type="continuationSeparator" w:id="0">
    <w:p w14:paraId="4A4208E3" w14:textId="77777777" w:rsidR="00DA72F8" w:rsidRDefault="00DA72F8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883BB" w14:textId="77777777" w:rsidR="005754E0" w:rsidRDefault="005754E0" w:rsidP="005754E0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AA548" w14:textId="77777777" w:rsidR="004A0228" w:rsidRDefault="004A0228" w:rsidP="004A1FE3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B5AED"/>
    <w:multiLevelType w:val="hybridMultilevel"/>
    <w:tmpl w:val="7FB6FD0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B"/>
    <w:rsid w:val="000202AF"/>
    <w:rsid w:val="00041FF0"/>
    <w:rsid w:val="00063DBA"/>
    <w:rsid w:val="00093764"/>
    <w:rsid w:val="000B21DE"/>
    <w:rsid w:val="000D071E"/>
    <w:rsid w:val="000E73B9"/>
    <w:rsid w:val="00123D3B"/>
    <w:rsid w:val="00124288"/>
    <w:rsid w:val="001577A1"/>
    <w:rsid w:val="00171C89"/>
    <w:rsid w:val="00181BA8"/>
    <w:rsid w:val="001955AF"/>
    <w:rsid w:val="001A0BD5"/>
    <w:rsid w:val="001A29EC"/>
    <w:rsid w:val="001A7707"/>
    <w:rsid w:val="001B238A"/>
    <w:rsid w:val="001B4E9C"/>
    <w:rsid w:val="001B7BD1"/>
    <w:rsid w:val="001D53DC"/>
    <w:rsid w:val="00240C2E"/>
    <w:rsid w:val="002468B1"/>
    <w:rsid w:val="00261D4D"/>
    <w:rsid w:val="002763E9"/>
    <w:rsid w:val="0028164F"/>
    <w:rsid w:val="002872BA"/>
    <w:rsid w:val="002A19A4"/>
    <w:rsid w:val="002C535E"/>
    <w:rsid w:val="002C5D79"/>
    <w:rsid w:val="002D68B2"/>
    <w:rsid w:val="003042C2"/>
    <w:rsid w:val="00304F02"/>
    <w:rsid w:val="003312CB"/>
    <w:rsid w:val="00364D94"/>
    <w:rsid w:val="0038214C"/>
    <w:rsid w:val="00391DC3"/>
    <w:rsid w:val="00392089"/>
    <w:rsid w:val="003B21D4"/>
    <w:rsid w:val="003C17B0"/>
    <w:rsid w:val="003C6264"/>
    <w:rsid w:val="003C7459"/>
    <w:rsid w:val="003D2F37"/>
    <w:rsid w:val="004600C2"/>
    <w:rsid w:val="004A0228"/>
    <w:rsid w:val="004A1FE3"/>
    <w:rsid w:val="004B4AD0"/>
    <w:rsid w:val="004C2C8C"/>
    <w:rsid w:val="004D2957"/>
    <w:rsid w:val="00536932"/>
    <w:rsid w:val="005424FE"/>
    <w:rsid w:val="00544823"/>
    <w:rsid w:val="0056529E"/>
    <w:rsid w:val="00566311"/>
    <w:rsid w:val="005754E0"/>
    <w:rsid w:val="00576C56"/>
    <w:rsid w:val="00582C4C"/>
    <w:rsid w:val="005B6BFD"/>
    <w:rsid w:val="005C4722"/>
    <w:rsid w:val="005F278E"/>
    <w:rsid w:val="0061661E"/>
    <w:rsid w:val="0064170A"/>
    <w:rsid w:val="0066776B"/>
    <w:rsid w:val="006807FF"/>
    <w:rsid w:val="00690BDC"/>
    <w:rsid w:val="006A635D"/>
    <w:rsid w:val="006B4DEC"/>
    <w:rsid w:val="006F636C"/>
    <w:rsid w:val="007320EA"/>
    <w:rsid w:val="007322D4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800C25"/>
    <w:rsid w:val="008374F1"/>
    <w:rsid w:val="00845276"/>
    <w:rsid w:val="00896FAD"/>
    <w:rsid w:val="008C7B2E"/>
    <w:rsid w:val="008D491A"/>
    <w:rsid w:val="009114A3"/>
    <w:rsid w:val="009240D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70B1D"/>
    <w:rsid w:val="00A758EE"/>
    <w:rsid w:val="00A9387F"/>
    <w:rsid w:val="00AC0095"/>
    <w:rsid w:val="00AD23CF"/>
    <w:rsid w:val="00AD7800"/>
    <w:rsid w:val="00B024D2"/>
    <w:rsid w:val="00B04C5C"/>
    <w:rsid w:val="00B23A23"/>
    <w:rsid w:val="00B32B37"/>
    <w:rsid w:val="00B353E7"/>
    <w:rsid w:val="00B73D42"/>
    <w:rsid w:val="00B7520C"/>
    <w:rsid w:val="00BC2C6D"/>
    <w:rsid w:val="00BD0DAA"/>
    <w:rsid w:val="00BF329F"/>
    <w:rsid w:val="00C40CE8"/>
    <w:rsid w:val="00CA46B8"/>
    <w:rsid w:val="00CC1CEE"/>
    <w:rsid w:val="00CD5936"/>
    <w:rsid w:val="00D3787F"/>
    <w:rsid w:val="00D4628A"/>
    <w:rsid w:val="00D54A10"/>
    <w:rsid w:val="00D741EB"/>
    <w:rsid w:val="00D7737E"/>
    <w:rsid w:val="00D956AA"/>
    <w:rsid w:val="00DA583E"/>
    <w:rsid w:val="00DA72F8"/>
    <w:rsid w:val="00DB03A4"/>
    <w:rsid w:val="00DD7D4F"/>
    <w:rsid w:val="00DE0BDA"/>
    <w:rsid w:val="00DF23F0"/>
    <w:rsid w:val="00E15D68"/>
    <w:rsid w:val="00E31518"/>
    <w:rsid w:val="00ED1BC6"/>
    <w:rsid w:val="00F10EF5"/>
    <w:rsid w:val="00F15E61"/>
    <w:rsid w:val="00F4479B"/>
    <w:rsid w:val="00F47765"/>
    <w:rsid w:val="00F542EC"/>
    <w:rsid w:val="00F74BFC"/>
    <w:rsid w:val="00F80CB6"/>
    <w:rsid w:val="00FA51B6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3F0EFE"/>
  <w15:docId w15:val="{C6BAEC87-08C8-4EF9-98A0-9060B8F1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google.nl/url?sa=i&amp;rct=j&amp;q=&amp;esrc=s&amp;source=images&amp;cd=&amp;cad=rja&amp;uact=8&amp;ved=0ahUKEwj46a3X26LPAhXBoBQKHQITCSgQjRwIBw&amp;url=http%3A%2F%2Farunkottolli.blogspot.com%2F2012_09_01_archive.html&amp;bvm=bv.133387755,d.ZGg&amp;psig=AFQjCNEuMwRJzUvAm2kVnQYQ-u33UUdg2A&amp;ust=1474624737562039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55FB4B-9A8E-4508-9146-B8246EF9B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</Template>
  <TotalTime>0</TotalTime>
  <Pages>4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Configuratieoverzicht </vt:lpstr>
    </vt:vector>
  </TitlesOfParts>
  <Company>Summa ICT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Configuratieoverzicht</dc:title>
  <dc:subject>Project 00: leerjaar 1, AMO, versie 00</dc:subject>
  <dc:creator>Kelder, Erik</dc:creator>
  <cp:lastModifiedBy>Dirk van der Enden</cp:lastModifiedBy>
  <cp:revision>2</cp:revision>
  <dcterms:created xsi:type="dcterms:W3CDTF">2020-03-26T14:09:00Z</dcterms:created>
  <dcterms:modified xsi:type="dcterms:W3CDTF">2020-03-26T14:09:00Z</dcterms:modified>
</cp:coreProperties>
</file>