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7054"/>
            <w:gridCol w:w="2234"/>
          </w:tblGrid>
          <w:tr w:rsidR="00A12C10" w14:paraId="02F0FE39" w14:textId="77777777" w:rsidTr="00B7520C">
            <w:tc>
              <w:tcPr>
                <w:tcW w:w="7054" w:type="dxa"/>
              </w:tcPr>
              <w:p w14:paraId="0225C6AD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14:paraId="7E439D28" w14:textId="77777777"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14:paraId="283341F1" w14:textId="77777777" w:rsidTr="00B7520C">
            <w:tc>
              <w:tcPr>
                <w:tcW w:w="7054" w:type="dxa"/>
              </w:tcPr>
              <w:p w14:paraId="72559078" w14:textId="3F61950A" w:rsidR="000D071E" w:rsidRPr="00540283" w:rsidRDefault="00540283" w:rsidP="00576C56">
                <w:pPr>
                  <w:rPr>
                    <w:rFonts w:cs="Arial"/>
                    <w:szCs w:val="20"/>
                  </w:rPr>
                </w:pPr>
                <w:r w:rsidRPr="00540283">
                  <w:rPr>
                    <w:rFonts w:cs="Arial"/>
                    <w:szCs w:val="20"/>
                  </w:rPr>
                  <w:t>Dirk van der Enden</w:t>
                </w:r>
              </w:p>
              <w:p w14:paraId="57943B8A" w14:textId="6EB66AC9" w:rsidR="003B21D4" w:rsidRPr="00540283" w:rsidRDefault="00540283" w:rsidP="003B21D4">
                <w:pPr>
                  <w:pStyle w:val="Geenafstand"/>
                  <w:rPr>
                    <w:rFonts w:ascii="Verdana" w:hAnsi="Verdana"/>
                    <w:sz w:val="20"/>
                    <w:szCs w:val="20"/>
                    <w:lang w:eastAsia="en-US"/>
                  </w:rPr>
                </w:pPr>
                <w:r w:rsidRPr="00540283">
                  <w:rPr>
                    <w:rFonts w:ascii="Verdana" w:hAnsi="Verdana"/>
                    <w:sz w:val="20"/>
                    <w:szCs w:val="20"/>
                    <w:lang w:eastAsia="en-US"/>
                  </w:rPr>
                  <w:t xml:space="preserve">Jimmy van de </w:t>
                </w:r>
                <w:proofErr w:type="spellStart"/>
                <w:r w:rsidRPr="00540283">
                  <w:rPr>
                    <w:rFonts w:ascii="Verdana" w:hAnsi="Verdana"/>
                    <w:sz w:val="20"/>
                    <w:szCs w:val="20"/>
                    <w:lang w:eastAsia="en-US"/>
                  </w:rPr>
                  <w:t>Weijdeven</w:t>
                </w:r>
                <w:proofErr w:type="spellEnd"/>
              </w:p>
            </w:tc>
            <w:tc>
              <w:tcPr>
                <w:tcW w:w="2234" w:type="dxa"/>
              </w:tcPr>
              <w:p w14:paraId="6CBCF5EC" w14:textId="77777777"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0202AF" w14:paraId="23DF33A0" w14:textId="77777777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17580E8" w14:textId="77777777"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7A9374E4" wp14:editId="05F83A94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14:paraId="6E51CCD5" w14:textId="77777777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4CC57D1" w14:textId="77777777" w:rsidR="000202AF" w:rsidRDefault="00304F02" w:rsidP="00304F02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Functioneel ontwerp</w:t>
                    </w:r>
                  </w:p>
                </w:sdtContent>
              </w:sdt>
            </w:tc>
          </w:tr>
          <w:tr w:rsidR="000202AF" w14:paraId="584BD1FB" w14:textId="77777777" w:rsidTr="000202AF">
            <w:tc>
              <w:tcPr>
                <w:tcW w:w="7442" w:type="dxa"/>
              </w:tcPr>
              <w:p w14:paraId="532BF466" w14:textId="6D7EF2BB" w:rsidR="000202AF" w:rsidRPr="000202AF" w:rsidRDefault="00540283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Summa zorg website</w:t>
                </w:r>
              </w:p>
            </w:tc>
          </w:tr>
        </w:tbl>
        <w:p w14:paraId="6FC37DB8" w14:textId="77777777" w:rsidR="00171C89" w:rsidRPr="00304F02" w:rsidRDefault="00304F02" w:rsidP="00304F02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1EEBFB09" wp14:editId="5E0A55BE">
                <wp:simplePos x="0" y="0"/>
                <wp:positionH relativeFrom="column">
                  <wp:posOffset>989965</wp:posOffset>
                </wp:positionH>
                <wp:positionV relativeFrom="paragraph">
                  <wp:posOffset>4829810</wp:posOffset>
                </wp:positionV>
                <wp:extent cx="3566160" cy="2301240"/>
                <wp:effectExtent l="0" t="0" r="0" b="3810"/>
                <wp:wrapThrough wrapText="bothSides">
                  <wp:wrapPolygon edited="0">
                    <wp:start x="0" y="0"/>
                    <wp:lineTo x="0" y="21457"/>
                    <wp:lineTo x="21462" y="21457"/>
                    <wp:lineTo x="2146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6160" cy="230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</w:t>
          </w:r>
        </w:p>
      </w:sdtContent>
    </w:sdt>
    <w:p w14:paraId="39BAFF7E" w14:textId="77777777" w:rsidR="00171C89" w:rsidRDefault="00171C89" w:rsidP="00576C56">
      <w:pPr>
        <w:rPr>
          <w:rFonts w:ascii="Arial" w:hAnsi="Arial" w:cs="Arial"/>
        </w:rPr>
      </w:pPr>
    </w:p>
    <w:p w14:paraId="55E86428" w14:textId="77777777" w:rsidR="0066776B" w:rsidRDefault="0066776B" w:rsidP="00576C56">
      <w:pPr>
        <w:rPr>
          <w:rFonts w:ascii="Arial" w:hAnsi="Arial" w:cs="Arial"/>
        </w:rPr>
      </w:pPr>
    </w:p>
    <w:p w14:paraId="4F573523" w14:textId="77777777" w:rsidR="00C40CE8" w:rsidRDefault="00C40CE8" w:rsidP="005652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F9E5B0D" w14:textId="77777777"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14:paraId="5917EBAC" w14:textId="77777777" w:rsidR="00304F02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7114" w:history="1">
            <w:r w:rsidR="00304F02" w:rsidRPr="002B4CF8">
              <w:rPr>
                <w:rStyle w:val="Hyperlink"/>
                <w:noProof/>
              </w:rPr>
              <w:t>1.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Inleiding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_Toc462307114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3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05B8F92F" w14:textId="77777777" w:rsidR="00304F02" w:rsidRDefault="008A500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5" w:history="1">
            <w:r w:rsidR="00304F02" w:rsidRPr="002B4CF8">
              <w:rPr>
                <w:rStyle w:val="Hyperlink"/>
                <w:noProof/>
              </w:rPr>
              <w:t>2.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Functionaliteiten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_Toc462307115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4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243C2F6E" w14:textId="77777777" w:rsidR="00304F02" w:rsidRDefault="008A500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6" w:history="1">
            <w:r w:rsidR="00304F02" w:rsidRPr="002B4CF8">
              <w:rPr>
                <w:rStyle w:val="Hyperlink"/>
                <w:noProof/>
              </w:rPr>
              <w:t>3.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Gebruikersschermen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_Toc462307116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5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33F46102" w14:textId="77777777" w:rsidR="00304F02" w:rsidRDefault="008A500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7" w:history="1">
            <w:r w:rsidR="00304F02" w:rsidRPr="002B4CF8">
              <w:rPr>
                <w:rStyle w:val="Hyperlink"/>
                <w:noProof/>
              </w:rPr>
              <w:t>4.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Navigatiestructuur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_Toc462307117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6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413A5F98" w14:textId="77777777" w:rsidR="00304F02" w:rsidRDefault="008A500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8" w:history="1">
            <w:r w:rsidR="00304F02" w:rsidRPr="002B4CF8">
              <w:rPr>
                <w:rStyle w:val="Hyperlink"/>
                <w:noProof/>
              </w:rPr>
              <w:t>5.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Formulierontwerp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_Toc462307118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7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77722A33" w14:textId="77777777" w:rsidR="00304F02" w:rsidRDefault="008A500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7119" w:history="1">
            <w:r w:rsidR="00304F02" w:rsidRPr="002B4CF8">
              <w:rPr>
                <w:rStyle w:val="Hyperlink"/>
                <w:noProof/>
              </w:rPr>
              <w:t>6.</w:t>
            </w:r>
            <w:r w:rsidR="00304F0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304F02" w:rsidRPr="002B4CF8">
              <w:rPr>
                <w:rStyle w:val="Hyperlink"/>
                <w:noProof/>
              </w:rPr>
              <w:t>Uitvoerontwerp</w:t>
            </w:r>
            <w:r w:rsidR="00304F02">
              <w:rPr>
                <w:noProof/>
                <w:webHidden/>
              </w:rPr>
              <w:tab/>
            </w:r>
            <w:r w:rsidR="00304F02">
              <w:rPr>
                <w:noProof/>
                <w:webHidden/>
              </w:rPr>
              <w:fldChar w:fldCharType="begin"/>
            </w:r>
            <w:r w:rsidR="00304F02">
              <w:rPr>
                <w:noProof/>
                <w:webHidden/>
              </w:rPr>
              <w:instrText xml:space="preserve"> PAGEREF _Toc462307119 \h </w:instrText>
            </w:r>
            <w:r w:rsidR="00304F02">
              <w:rPr>
                <w:noProof/>
                <w:webHidden/>
              </w:rPr>
            </w:r>
            <w:r w:rsidR="00304F02">
              <w:rPr>
                <w:noProof/>
                <w:webHidden/>
              </w:rPr>
              <w:fldChar w:fldCharType="separate"/>
            </w:r>
            <w:r w:rsidR="00304F02">
              <w:rPr>
                <w:noProof/>
                <w:webHidden/>
              </w:rPr>
              <w:t>8</w:t>
            </w:r>
            <w:r w:rsidR="00304F02">
              <w:rPr>
                <w:noProof/>
                <w:webHidden/>
              </w:rPr>
              <w:fldChar w:fldCharType="end"/>
            </w:r>
          </w:hyperlink>
        </w:p>
        <w:p w14:paraId="71C9DA83" w14:textId="77777777"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14:paraId="67D0DAAF" w14:textId="77777777" w:rsidR="005754E0" w:rsidRDefault="005754E0" w:rsidP="0056529E">
      <w:pPr>
        <w:pStyle w:val="Kop3"/>
        <w:spacing w:line="360" w:lineRule="auto"/>
        <w:sectPr w:rsidR="005754E0" w:rsidSect="008374F1">
          <w:headerReference w:type="even" r:id="rId12"/>
          <w:headerReference w:type="default" r:id="rId13"/>
          <w:footerReference w:type="even" r:id="rId14"/>
          <w:footerReference w:type="default" r:id="rId15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2625898" w14:textId="77777777" w:rsidR="00304F02" w:rsidRPr="00672456" w:rsidRDefault="00304F02" w:rsidP="00304F02">
      <w:pPr>
        <w:pStyle w:val="Kop1"/>
      </w:pPr>
      <w:bookmarkStart w:id="0" w:name="_Toc449083612"/>
      <w:bookmarkStart w:id="1" w:name="_Toc462307114"/>
      <w:r>
        <w:lastRenderedPageBreak/>
        <w:t>Inleiding</w:t>
      </w:r>
      <w:bookmarkEnd w:id="0"/>
      <w:bookmarkEnd w:id="1"/>
    </w:p>
    <w:p w14:paraId="21EDA413" w14:textId="3EF238BE" w:rsidR="00304F02" w:rsidRDefault="00304F02" w:rsidP="00304F02">
      <w:pPr>
        <w:rPr>
          <w:rFonts w:ascii="Calibri" w:hAnsi="Calibri"/>
        </w:rPr>
      </w:pPr>
      <w:r w:rsidRPr="00947839">
        <w:rPr>
          <w:rFonts w:ascii="Calibri" w:hAnsi="Calibri"/>
        </w:rPr>
        <w:t>In dit ontwerp vind je een overzicht van de functionaliteiten waaraan de applicatie moet voldoen.</w:t>
      </w:r>
    </w:p>
    <w:p w14:paraId="6D77A949" w14:textId="22A654AD" w:rsidR="008A500D" w:rsidRDefault="008A500D" w:rsidP="00304F02">
      <w:pPr>
        <w:rPr>
          <w:rFonts w:ascii="Calibri" w:hAnsi="Calibri"/>
        </w:rPr>
      </w:pPr>
    </w:p>
    <w:p w14:paraId="620B2DC3" w14:textId="021D8BF1" w:rsidR="008A500D" w:rsidRPr="008A500D" w:rsidRDefault="008A500D" w:rsidP="00304F02">
      <w:r w:rsidRPr="008A500D">
        <w:t>De onderstaande punten zijn de functionaliteiten die de applicatie bevat:</w:t>
      </w:r>
    </w:p>
    <w:p w14:paraId="2F1ECFD8" w14:textId="77777777" w:rsidR="004B6918" w:rsidRPr="00DB0216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35780368"/>
      <w:bookmarkStart w:id="3" w:name="_Toc449083613"/>
      <w:r>
        <w:t>Er moet op het home scherm een logo komen samen met een login scherm waar je je kan inloggen met je gebruike</w:t>
      </w:r>
      <w:bookmarkStart w:id="4" w:name="_GoBack"/>
      <w:bookmarkEnd w:id="4"/>
      <w:r>
        <w:t>rsnaam en wachtwoord.</w:t>
      </w:r>
    </w:p>
    <w:p w14:paraId="4C185F52" w14:textId="77777777" w:rsidR="004B6918" w:rsidRPr="00B64598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Daarna wordt je doorverwezen naar de pagina waar je kan kiezen of je een afbeelding of een video wilt uploaden.</w:t>
      </w:r>
    </w:p>
    <w:p w14:paraId="5E0D9C10" w14:textId="77777777" w:rsidR="004B6918" w:rsidRPr="00B64598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Als je voor de afbeeldingen kiest moet je een foto kiezen waar je een titel aan moet geven en aangeven wat je ermee wilt.</w:t>
      </w:r>
    </w:p>
    <w:p w14:paraId="4B28F265" w14:textId="77777777" w:rsidR="004B6918" w:rsidRPr="00B64598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Andere studenten of docenten kunnen hierop reageren. Dit kan via tekst of via een spraakbericht.</w:t>
      </w:r>
    </w:p>
    <w:p w14:paraId="7CE7EBB2" w14:textId="77777777" w:rsidR="004B6918" w:rsidRPr="00112B55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Je kan 6 tot 12 afbeeldingen selecteren die je vanaf je laptop kunt uploaden.</w:t>
      </w:r>
    </w:p>
    <w:p w14:paraId="684A1827" w14:textId="77777777" w:rsidR="004B6918" w:rsidRPr="00112B55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Als je voor de video’s kiest kan je een sessie starten waar je je naam en doel invult.</w:t>
      </w:r>
    </w:p>
    <w:p w14:paraId="7D8D802F" w14:textId="77777777" w:rsidR="004B6918" w:rsidRPr="00112B55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Je kan een video afspelen en hieruit kan je fragmenten selecteren.</w:t>
      </w:r>
    </w:p>
    <w:p w14:paraId="34BC331C" w14:textId="41E31039" w:rsidR="00304F02" w:rsidRPr="004B6918" w:rsidRDefault="004B6918" w:rsidP="004B6918">
      <w:pPr>
        <w:pStyle w:val="Lijstalinea"/>
        <w:numPr>
          <w:ilvl w:val="0"/>
          <w:numId w:val="8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Je kan  minimaal en maximaal 6 fragmenten selecteren.</w:t>
      </w:r>
      <w:r w:rsidR="008A500D">
        <w:t xml:space="preserve"> </w:t>
      </w:r>
      <w:r w:rsidR="00304F02">
        <w:br w:type="page"/>
      </w:r>
    </w:p>
    <w:p w14:paraId="33019A94" w14:textId="77777777" w:rsidR="00304F02" w:rsidRPr="00672456" w:rsidRDefault="00304F02" w:rsidP="00304F02">
      <w:pPr>
        <w:pStyle w:val="Kop1"/>
      </w:pPr>
      <w:bookmarkStart w:id="5" w:name="_Toc462307115"/>
      <w:r>
        <w:lastRenderedPageBreak/>
        <w:t>Functionaliteiten</w:t>
      </w:r>
      <w:bookmarkEnd w:id="2"/>
      <w:bookmarkEnd w:id="3"/>
      <w:bookmarkEnd w:id="5"/>
    </w:p>
    <w:p w14:paraId="5F93FEB3" w14:textId="77777777"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Hier vermeld je alle functionaliteiten (zie </w:t>
      </w:r>
      <w:proofErr w:type="spellStart"/>
      <w:r w:rsidRPr="000D7F7C">
        <w:rPr>
          <w:rFonts w:ascii="Calibri" w:hAnsi="Calibri"/>
          <w:i/>
          <w:highlight w:val="lightGray"/>
        </w:rPr>
        <w:t>PvE</w:t>
      </w:r>
      <w:proofErr w:type="spellEnd"/>
      <w:r w:rsidRPr="000D7F7C">
        <w:rPr>
          <w:rFonts w:ascii="Calibri" w:hAnsi="Calibri"/>
          <w:i/>
          <w:highlight w:val="lightGray"/>
        </w:rPr>
        <w:t xml:space="preserve">) die de applicatie gaat bieden. Geef hierbij duidelijk aan wat eisen en wensen zijn (prioriteiten). Zorg er voor dat het ook voor  niet </w:t>
      </w:r>
      <w:r>
        <w:rPr>
          <w:rFonts w:ascii="Calibri" w:hAnsi="Calibri"/>
          <w:i/>
          <w:highlight w:val="lightGray"/>
        </w:rPr>
        <w:t xml:space="preserve">vakgenoten </w:t>
      </w:r>
      <w:r w:rsidRPr="000D7F7C">
        <w:rPr>
          <w:rFonts w:ascii="Calibri" w:hAnsi="Calibri"/>
          <w:i/>
          <w:highlight w:val="lightGray"/>
        </w:rPr>
        <w:t xml:space="preserve"> duidelijk omschreven is. </w:t>
      </w:r>
    </w:p>
    <w:p w14:paraId="4B9EF830" w14:textId="77777777" w:rsidR="00304F02" w:rsidRPr="000D7F7C" w:rsidRDefault="00304F02" w:rsidP="00304F02">
      <w:pPr>
        <w:rPr>
          <w:rFonts w:ascii="Calibri" w:hAnsi="Calibri"/>
          <w:i/>
        </w:rPr>
      </w:pPr>
      <w:r w:rsidRPr="002A0B0F">
        <w:rPr>
          <w:rFonts w:ascii="Calibri" w:hAnsi="Calibri"/>
          <w:i/>
          <w:highlight w:val="lightGray"/>
        </w:rPr>
        <w:t xml:space="preserve">Maak gebruik van lijsten </w:t>
      </w:r>
      <w:r>
        <w:rPr>
          <w:rFonts w:ascii="Calibri" w:hAnsi="Calibri"/>
          <w:i/>
          <w:highlight w:val="lightGray"/>
        </w:rPr>
        <w:t xml:space="preserve">en/of schema’s. Denk hierbij aan Use Cases, Flowcharts, </w:t>
      </w:r>
      <w:proofErr w:type="spellStart"/>
      <w:r>
        <w:rPr>
          <w:rFonts w:ascii="Calibri" w:hAnsi="Calibri"/>
          <w:i/>
          <w:highlight w:val="lightGray"/>
        </w:rPr>
        <w:t>DFD</w:t>
      </w:r>
      <w:r w:rsidRPr="00304F02">
        <w:rPr>
          <w:rFonts w:ascii="Calibri" w:hAnsi="Calibri"/>
          <w:i/>
          <w:highlight w:val="lightGray"/>
        </w:rPr>
        <w:t>’s</w:t>
      </w:r>
      <w:proofErr w:type="spellEnd"/>
      <w:r w:rsidRPr="00304F02">
        <w:rPr>
          <w:rFonts w:ascii="Calibri" w:hAnsi="Calibri"/>
          <w:i/>
          <w:highlight w:val="lightGray"/>
        </w:rPr>
        <w:t xml:space="preserve"> etc.</w:t>
      </w:r>
    </w:p>
    <w:p w14:paraId="776C9EBF" w14:textId="77777777" w:rsidR="00540283" w:rsidRDefault="00540283">
      <w:pPr>
        <w:spacing w:after="200" w:line="276" w:lineRule="auto"/>
        <w:jc w:val="left"/>
      </w:pPr>
      <w:bookmarkStart w:id="6" w:name="_Toc435780369"/>
      <w:bookmarkStart w:id="7" w:name="_Toc449083614"/>
      <w:r>
        <w:rPr>
          <w:noProof/>
        </w:rPr>
        <w:drawing>
          <wp:inline distT="0" distB="0" distL="0" distR="0" wp14:anchorId="03E64302" wp14:editId="77534F15">
            <wp:extent cx="5760720" cy="3580130"/>
            <wp:effectExtent l="0" t="0" r="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1724" w14:textId="520DD336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</w:p>
    <w:p w14:paraId="2E18816B" w14:textId="77777777" w:rsidR="00304F02" w:rsidRDefault="00304F02" w:rsidP="00304F02">
      <w:pPr>
        <w:pStyle w:val="Kop1"/>
      </w:pPr>
      <w:bookmarkStart w:id="8" w:name="_Toc462307116"/>
      <w:r>
        <w:lastRenderedPageBreak/>
        <w:t>Gebruikersschermen</w:t>
      </w:r>
      <w:bookmarkEnd w:id="6"/>
      <w:bookmarkEnd w:id="7"/>
      <w:bookmarkEnd w:id="8"/>
    </w:p>
    <w:p w14:paraId="7D29A854" w14:textId="77777777" w:rsidR="00304F02" w:rsidRPr="000D7F7C" w:rsidRDefault="00304F02" w:rsidP="00304F02">
      <w:pPr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Geef in één of meerdere schetsen aan, hoe de applicatie er uit gaat</w:t>
      </w:r>
      <w:r>
        <w:rPr>
          <w:rFonts w:ascii="Calibri" w:hAnsi="Calibri"/>
          <w:i/>
          <w:highlight w:val="lightGray"/>
        </w:rPr>
        <w:t xml:space="preserve"> </w:t>
      </w:r>
      <w:r w:rsidRPr="000D7F7C">
        <w:rPr>
          <w:rFonts w:ascii="Calibri" w:hAnsi="Calibri"/>
          <w:i/>
          <w:highlight w:val="lightGray"/>
        </w:rPr>
        <w:t xml:space="preserve"> zien. In deze schets(en) moeten duidelijk de onderstaande punten naar voren komen:</w:t>
      </w:r>
    </w:p>
    <w:p w14:paraId="422BA324" w14:textId="77777777"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Lay-out applicatie </w:t>
      </w:r>
    </w:p>
    <w:p w14:paraId="1F1E630A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menu</w:t>
      </w:r>
    </w:p>
    <w:p w14:paraId="6BCA2AA1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Plaats content</w:t>
      </w:r>
    </w:p>
    <w:p w14:paraId="45D264F0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14:paraId="33772E2B" w14:textId="77777777" w:rsidR="00304F02" w:rsidRPr="000D7F7C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Opmaak </w:t>
      </w:r>
    </w:p>
    <w:p w14:paraId="7E32FF6F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Kleur gebruik </w:t>
      </w:r>
    </w:p>
    <w:p w14:paraId="057E4109" w14:textId="77777777" w:rsidR="00304F02" w:rsidRPr="000D7F7C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 xml:space="preserve">Lettertype </w:t>
      </w:r>
    </w:p>
    <w:p w14:paraId="5791A58C" w14:textId="77777777" w:rsidR="00304F02" w:rsidRDefault="00304F02" w:rsidP="00304F02">
      <w:pPr>
        <w:pStyle w:val="Lijstalinea"/>
        <w:numPr>
          <w:ilvl w:val="1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r w:rsidRPr="000D7F7C">
        <w:rPr>
          <w:rFonts w:ascii="Calibri" w:hAnsi="Calibri"/>
          <w:i/>
          <w:highlight w:val="lightGray"/>
        </w:rPr>
        <w:t>enz.</w:t>
      </w:r>
    </w:p>
    <w:p w14:paraId="0988DD4E" w14:textId="77777777" w:rsidR="00304F02" w:rsidRPr="00486E89" w:rsidRDefault="00304F02" w:rsidP="00304F02">
      <w:pPr>
        <w:pStyle w:val="Lijstalinea"/>
        <w:numPr>
          <w:ilvl w:val="0"/>
          <w:numId w:val="7"/>
        </w:numPr>
        <w:spacing w:after="160" w:line="259" w:lineRule="auto"/>
        <w:jc w:val="left"/>
        <w:rPr>
          <w:rFonts w:ascii="Calibri" w:hAnsi="Calibri"/>
          <w:i/>
          <w:highlight w:val="lightGray"/>
        </w:rPr>
      </w:pPr>
      <w:proofErr w:type="spellStart"/>
      <w:r w:rsidRPr="006360E2">
        <w:rPr>
          <w:rFonts w:ascii="Calibri" w:hAnsi="Calibri"/>
          <w:i/>
          <w:highlight w:val="lightGray"/>
        </w:rPr>
        <w:t>Behaviours</w:t>
      </w:r>
      <w:proofErr w:type="spellEnd"/>
      <w:r w:rsidRPr="006360E2">
        <w:rPr>
          <w:rFonts w:ascii="Calibri" w:hAnsi="Calibri"/>
          <w:i/>
          <w:highlight w:val="lightGray"/>
        </w:rPr>
        <w:t xml:space="preserve"> </w:t>
      </w:r>
      <w:r w:rsidRPr="00486E89">
        <w:rPr>
          <w:rFonts w:ascii="Calibri" w:hAnsi="Calibri"/>
          <w:i/>
          <w:highlight w:val="lightGray"/>
        </w:rPr>
        <w:t>(indien van toepassing)</w:t>
      </w:r>
    </w:p>
    <w:p w14:paraId="629EACF6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9" w:name="_Toc447878399"/>
      <w:bookmarkStart w:id="10" w:name="_Toc449083615"/>
      <w:r>
        <w:br w:type="page"/>
      </w:r>
    </w:p>
    <w:p w14:paraId="7C5E38F9" w14:textId="77777777" w:rsidR="00304F02" w:rsidRPr="00672456" w:rsidRDefault="00304F02" w:rsidP="00304F02">
      <w:pPr>
        <w:pStyle w:val="Kop1"/>
      </w:pPr>
      <w:bookmarkStart w:id="11" w:name="_Toc462307117"/>
      <w:r>
        <w:lastRenderedPageBreak/>
        <w:t>Navigatie</w:t>
      </w:r>
      <w:r w:rsidRPr="00137A1C">
        <w:t>structuur</w:t>
      </w:r>
      <w:bookmarkEnd w:id="9"/>
      <w:bookmarkEnd w:id="10"/>
      <w:bookmarkEnd w:id="11"/>
    </w:p>
    <w:p w14:paraId="45BC9FF8" w14:textId="77777777" w:rsidR="00304F02" w:rsidRPr="00EA6B15" w:rsidRDefault="00304F02" w:rsidP="00304F02"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8532F" wp14:editId="01EC00E7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AF741" id="Rechte verbindingslijn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B54B1" wp14:editId="401CDBAD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5D425" id="Rechte verbindingslijn 2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BtePhr4AAAAAkBAAAPAAAAZHJzL2Rvd25y&#10;ZXYueG1sTI/PToNAEIfvJr7DZky8GLrYUFKRpVGTpgdtjMUH2LIjENlZwi6U+vSOXvQ2f7785pt8&#10;M9tOTDj41pGC20UMAqlypqVawXu5jdYgfNBkdOcIFZzRw6a4vMh1ZtyJ3nA6hFpwCPlMK2hC6DMp&#10;fdWg1X7heiTefbjB6sDtUEsz6BOH204u4ziVVrfEFxrd41OD1edhtAp220d8Xp3HOjGrXXkzlS/7&#10;r9e1UtdX88M9iIBz+IPhR5/VoWCnoxvJeNEpiJI0XjGr4C4FwUCULBOujr8DWeTy/wfFN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BtePhr4AAAAAkBAAAPAAAAAAAAAAAAAAAAABQE&#10;AABkcnMvZG93bnJldi54bWxQSwUGAAAAAAQABADzAAAAIQUAAAAA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24505E" wp14:editId="422BFBCB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BA2A0" id="Rechte verbindingslijn 14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" strokecolor="black [3040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6765D3" wp14:editId="15BA29A5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A2B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C5830" wp14:editId="1D2FFA96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5F533" id="Rechte verbindingslijn met pijl 21" o:spid="_x0000_s1026" type="#_x0000_t32" style="position:absolute;margin-left:-167.25pt;margin-top:2.35pt;width:0;height:18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noProof/>
          <w:color w:val="000000"/>
          <w:szCs w:val="20"/>
          <w:highlight w:val="lightGray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D1B77" wp14:editId="10038F4E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E9805" id="Rechte verbindingslijn 5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UWqp/eIAAAALAQAADwAAAAAAAAAA&#10;AAAAAAAZBAAAZHJzL2Rvd25yZXYueG1sUEsFBgAAAAAEAAQA8wAAACgFAAAAAA==&#10;" strokecolor="#4579b8 [3044]"/>
            </w:pict>
          </mc:Fallback>
        </mc:AlternateContent>
      </w:r>
      <w:r w:rsidRPr="002A0B0F">
        <w:rPr>
          <w:rFonts w:ascii="Calibri" w:eastAsia="Times New Roman" w:hAnsi="Calibri" w:cs="Times New Roman"/>
          <w:i/>
          <w:color w:val="000000"/>
          <w:szCs w:val="20"/>
          <w:highlight w:val="lightGray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14:paraId="7051BC24" w14:textId="77777777"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</w:p>
    <w:p w14:paraId="0AABA31F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2" w:name="_Toc435780371"/>
      <w:bookmarkStart w:id="13" w:name="_Toc449083616"/>
      <w:r>
        <w:br w:type="page"/>
      </w:r>
    </w:p>
    <w:p w14:paraId="759DA16B" w14:textId="77777777" w:rsidR="00304F02" w:rsidRDefault="00304F02" w:rsidP="00304F02">
      <w:pPr>
        <w:pStyle w:val="Kop1"/>
      </w:pPr>
      <w:bookmarkStart w:id="14" w:name="_Toc462307118"/>
      <w:r>
        <w:lastRenderedPageBreak/>
        <w:t>Formulierontwerp</w:t>
      </w:r>
      <w:bookmarkEnd w:id="12"/>
      <w:bookmarkEnd w:id="13"/>
      <w:bookmarkEnd w:id="14"/>
    </w:p>
    <w:p w14:paraId="3B4678D0" w14:textId="77777777" w:rsidR="00304F02" w:rsidRPr="000D7F7C" w:rsidRDefault="00304F02" w:rsidP="00304F02">
      <w:pPr>
        <w:pStyle w:val="Default"/>
        <w:rPr>
          <w:rFonts w:ascii="Calibri" w:hAnsi="Calibri"/>
          <w:i/>
          <w:sz w:val="22"/>
          <w:szCs w:val="20"/>
        </w:rPr>
      </w:pPr>
      <w:r w:rsidRPr="000D7F7C">
        <w:rPr>
          <w:rFonts w:ascii="Calibri" w:hAnsi="Calibri"/>
          <w:i/>
          <w:sz w:val="22"/>
          <w:szCs w:val="20"/>
          <w:highlight w:val="lightGray"/>
        </w:rPr>
        <w:t>Geef</w:t>
      </w:r>
      <w:r>
        <w:rPr>
          <w:rFonts w:ascii="Calibri" w:hAnsi="Calibri"/>
          <w:i/>
          <w:sz w:val="22"/>
          <w:szCs w:val="20"/>
          <w:highlight w:val="lightGray"/>
        </w:rPr>
        <w:t xml:space="preserve">, indien van toepassing, </w:t>
      </w:r>
      <w:r w:rsidRPr="000D7F7C">
        <w:rPr>
          <w:rFonts w:ascii="Calibri" w:hAnsi="Calibri"/>
          <w:i/>
          <w:sz w:val="22"/>
          <w:szCs w:val="20"/>
          <w:highlight w:val="lightGray"/>
        </w:rPr>
        <w:t xml:space="preserve"> van elk venster aan welke gegevens er gebruikt worden. Laat in één of meerdere schetsen zien hoe deze gegevens worden weergegeven.</w:t>
      </w:r>
      <w:r w:rsidRPr="000D7F7C">
        <w:rPr>
          <w:rFonts w:ascii="Calibri" w:hAnsi="Calibri"/>
          <w:i/>
          <w:sz w:val="22"/>
          <w:szCs w:val="20"/>
        </w:rPr>
        <w:t xml:space="preserve"> </w:t>
      </w:r>
    </w:p>
    <w:p w14:paraId="19958F9E" w14:textId="77777777" w:rsidR="00304F02" w:rsidRDefault="00304F02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15" w:name="_Toc447878401"/>
      <w:bookmarkStart w:id="16" w:name="_Toc449083617"/>
      <w:r>
        <w:br w:type="page"/>
      </w:r>
    </w:p>
    <w:p w14:paraId="19B361E3" w14:textId="77777777" w:rsidR="00304F02" w:rsidRDefault="00304F02" w:rsidP="00304F02">
      <w:pPr>
        <w:pStyle w:val="Kop1"/>
      </w:pPr>
      <w:bookmarkStart w:id="17" w:name="_Toc462307119"/>
      <w:r>
        <w:lastRenderedPageBreak/>
        <w:t>Uitvoerontwerp</w:t>
      </w:r>
      <w:bookmarkEnd w:id="15"/>
      <w:bookmarkEnd w:id="16"/>
      <w:bookmarkEnd w:id="17"/>
    </w:p>
    <w:p w14:paraId="11BF11DE" w14:textId="77777777" w:rsidR="00304F02" w:rsidRPr="00331A2A" w:rsidRDefault="00304F02" w:rsidP="00304F02">
      <w:pPr>
        <w:pStyle w:val="Default"/>
        <w:rPr>
          <w:i/>
        </w:rPr>
      </w:pPr>
      <w:r w:rsidRPr="002A0B0F">
        <w:rPr>
          <w:rFonts w:ascii="Calibri" w:hAnsi="Calibri"/>
          <w:i/>
          <w:sz w:val="22"/>
          <w:szCs w:val="20"/>
          <w:highlight w:val="lightGray"/>
        </w:rPr>
        <w:t>Beschrijf hoe de uitvoer / output van de applicatie is. Denk daarbij aan rapportages / overzichten / geluid en dergelijke.</w:t>
      </w:r>
    </w:p>
    <w:p w14:paraId="6A1D214D" w14:textId="77777777" w:rsidR="00E15D68" w:rsidRDefault="00E15D68" w:rsidP="00304F02">
      <w:pPr>
        <w:pStyle w:val="Kop3"/>
        <w:spacing w:line="360" w:lineRule="auto"/>
        <w:rPr>
          <w:rFonts w:ascii="Arial" w:hAnsi="Arial" w:cs="Arial"/>
        </w:rPr>
      </w:pPr>
    </w:p>
    <w:sectPr w:rsidR="00E15D68" w:rsidSect="005754E0">
      <w:headerReference w:type="default" r:id="rId17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3CA36" w14:textId="77777777" w:rsidR="00737AAC" w:rsidRDefault="00737AAC" w:rsidP="00E15D68">
      <w:pPr>
        <w:spacing w:line="240" w:lineRule="auto"/>
      </w:pPr>
      <w:r>
        <w:separator/>
      </w:r>
    </w:p>
  </w:endnote>
  <w:endnote w:type="continuationSeparator" w:id="0">
    <w:p w14:paraId="314AE3B1" w14:textId="77777777" w:rsidR="00737AAC" w:rsidRDefault="00737AAC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Content>
      <w:p w14:paraId="65C25312" w14:textId="77777777" w:rsidR="008A500D" w:rsidRDefault="008A500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Content>
      <w:p w14:paraId="0ADEA555" w14:textId="77777777" w:rsidR="008A500D" w:rsidRPr="00845276" w:rsidRDefault="008A500D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54411" w14:textId="77777777" w:rsidR="00737AAC" w:rsidRDefault="00737AAC" w:rsidP="00E15D68">
      <w:pPr>
        <w:spacing w:line="240" w:lineRule="auto"/>
      </w:pPr>
      <w:r>
        <w:separator/>
      </w:r>
    </w:p>
  </w:footnote>
  <w:footnote w:type="continuationSeparator" w:id="0">
    <w:p w14:paraId="10ABE98B" w14:textId="77777777" w:rsidR="00737AAC" w:rsidRDefault="00737AAC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195A1" w14:textId="77777777" w:rsidR="008A500D" w:rsidRDefault="008A500D" w:rsidP="005754E0">
    <w:pPr>
      <w:pStyle w:val="Koptekst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8B4C" w14:textId="77777777" w:rsidR="008A500D" w:rsidRDefault="008A500D" w:rsidP="004A1FE3">
    <w:pPr>
      <w:pStyle w:val="Koptekst"/>
      <w:jc w:val="center"/>
    </w:pP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TITLE  \* FirstCap  \* MERGEFORMAT 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Titel</w:t>
    </w:r>
    <w:r>
      <w:rPr>
        <w:color w:val="4F81BD" w:themeColor="accent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8A12D" w14:textId="77777777" w:rsidR="008A500D" w:rsidRPr="00304F02" w:rsidRDefault="008A500D" w:rsidP="00304F0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9249C"/>
    <w:multiLevelType w:val="hybridMultilevel"/>
    <w:tmpl w:val="13142DF0"/>
    <w:lvl w:ilvl="0" w:tplc="4C023DE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  <w:sz w:val="2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79B"/>
    <w:rsid w:val="000202AF"/>
    <w:rsid w:val="00041FF0"/>
    <w:rsid w:val="00063DBA"/>
    <w:rsid w:val="00093764"/>
    <w:rsid w:val="000B21DE"/>
    <w:rsid w:val="000D071E"/>
    <w:rsid w:val="000E73B9"/>
    <w:rsid w:val="00123D3B"/>
    <w:rsid w:val="001577A1"/>
    <w:rsid w:val="00171C89"/>
    <w:rsid w:val="00181BA8"/>
    <w:rsid w:val="001A0BD5"/>
    <w:rsid w:val="001A7707"/>
    <w:rsid w:val="001B7BD1"/>
    <w:rsid w:val="001D53DC"/>
    <w:rsid w:val="002230E9"/>
    <w:rsid w:val="00240C2E"/>
    <w:rsid w:val="002468B1"/>
    <w:rsid w:val="00261D4D"/>
    <w:rsid w:val="002763E9"/>
    <w:rsid w:val="0028164F"/>
    <w:rsid w:val="002872BA"/>
    <w:rsid w:val="002C535E"/>
    <w:rsid w:val="002C5D79"/>
    <w:rsid w:val="002D68B2"/>
    <w:rsid w:val="003042C2"/>
    <w:rsid w:val="00304F0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600C2"/>
    <w:rsid w:val="004A0228"/>
    <w:rsid w:val="004A1FE3"/>
    <w:rsid w:val="004B4AD0"/>
    <w:rsid w:val="004B6918"/>
    <w:rsid w:val="004C2C8C"/>
    <w:rsid w:val="004D2957"/>
    <w:rsid w:val="00536932"/>
    <w:rsid w:val="00540283"/>
    <w:rsid w:val="005424FE"/>
    <w:rsid w:val="00544823"/>
    <w:rsid w:val="0056529E"/>
    <w:rsid w:val="005754E0"/>
    <w:rsid w:val="00576C56"/>
    <w:rsid w:val="00582C4C"/>
    <w:rsid w:val="005C4722"/>
    <w:rsid w:val="0061661E"/>
    <w:rsid w:val="0064170A"/>
    <w:rsid w:val="0066776B"/>
    <w:rsid w:val="006807FF"/>
    <w:rsid w:val="00690BDC"/>
    <w:rsid w:val="006A635D"/>
    <w:rsid w:val="006B4DEC"/>
    <w:rsid w:val="006F636C"/>
    <w:rsid w:val="007320EA"/>
    <w:rsid w:val="00737AAC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800C25"/>
    <w:rsid w:val="008374F1"/>
    <w:rsid w:val="00845276"/>
    <w:rsid w:val="008A500D"/>
    <w:rsid w:val="008C7B2E"/>
    <w:rsid w:val="008D491A"/>
    <w:rsid w:val="009114A3"/>
    <w:rsid w:val="009240D9"/>
    <w:rsid w:val="00947839"/>
    <w:rsid w:val="00951387"/>
    <w:rsid w:val="0095360E"/>
    <w:rsid w:val="009572E0"/>
    <w:rsid w:val="009865F0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F329F"/>
    <w:rsid w:val="00C40CE8"/>
    <w:rsid w:val="00CA46B8"/>
    <w:rsid w:val="00CD5936"/>
    <w:rsid w:val="00D4628A"/>
    <w:rsid w:val="00D54A10"/>
    <w:rsid w:val="00D741EB"/>
    <w:rsid w:val="00D956AA"/>
    <w:rsid w:val="00DB03A4"/>
    <w:rsid w:val="00DD7D4F"/>
    <w:rsid w:val="00DE0BDA"/>
    <w:rsid w:val="00DF23F0"/>
    <w:rsid w:val="00E15D68"/>
    <w:rsid w:val="00E31518"/>
    <w:rsid w:val="00ED1BC6"/>
    <w:rsid w:val="00F10EF5"/>
    <w:rsid w:val="00F15E61"/>
    <w:rsid w:val="00F4479B"/>
    <w:rsid w:val="00F47765"/>
    <w:rsid w:val="00F542EC"/>
    <w:rsid w:val="00F74BFC"/>
    <w:rsid w:val="00F80CB6"/>
    <w:rsid w:val="00FA51B6"/>
    <w:rsid w:val="00FC3CC5"/>
    <w:rsid w:val="00FC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55E46"/>
  <w15:docId w15:val="{942C1CDD-82D0-47D4-8892-A936643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google.nl/url?sa=i&amp;rct=j&amp;q=&amp;esrc=s&amp;source=images&amp;cd=&amp;cad=rja&amp;uact=8&amp;ved=0ahUKEwiTzdP406LPAhWDxxQKHa07DDYQjRwIBw&amp;url=http://www.pcassistent.nl/nieuws/cartoon-fokke-en-sukke-eindelijk-de-helpdesk/&amp;psig=AFQjCNFYwPfm9J7q_UfS6AEEHkC73pMFeQ&amp;ust=1474618742544297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CE4966-55EC-4F6D-8B59-71E7139F6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87</TotalTime>
  <Pages>8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>Summa ICT</Company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 00: leerjaar 1, AMO, versie 00</dc:subject>
  <dc:creator>Kelder, Erik</dc:creator>
  <cp:lastModifiedBy>Dirk</cp:lastModifiedBy>
  <cp:revision>5</cp:revision>
  <dcterms:created xsi:type="dcterms:W3CDTF">2016-09-22T09:30:00Z</dcterms:created>
  <dcterms:modified xsi:type="dcterms:W3CDTF">2020-03-05T12:31:00Z</dcterms:modified>
</cp:coreProperties>
</file>